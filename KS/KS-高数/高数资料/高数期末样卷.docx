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6410960"/>
            <wp:effectExtent l="0" t="0" r="3175" b="2540"/>
            <wp:docPr id="1" name="图片 1" descr="B5081B5943749E56626EBC1BA5E28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081B5943749E56626EBC1BA5E28A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8400415"/>
            <wp:effectExtent l="0" t="0" r="10795" b="6985"/>
            <wp:docPr id="3" name="图片 3" descr="B14363346F9C6AC6065131399640F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14363346F9C6AC6065131399640FDE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0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748270"/>
            <wp:effectExtent l="0" t="0" r="3175" b="11430"/>
            <wp:docPr id="5" name="图片 5" descr="235E4F71075F3E5A1FCD231C37B28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35E4F71075F3E5A1FCD231C37B28A3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4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8815070"/>
            <wp:effectExtent l="0" t="0" r="12065" b="11430"/>
            <wp:docPr id="4" name="图片 4" descr="09B0362CCF070F1512433D59699257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9B0362CCF070F1512433D59699257B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5917565"/>
            <wp:effectExtent l="0" t="0" r="3175" b="635"/>
            <wp:docPr id="6" name="图片 6" descr="4291EC2E2BEA0353596B89EC6316DC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291EC2E2BEA0353596B89EC6316DCA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36309"/>
    <w:rsid w:val="2D8F383D"/>
    <w:rsid w:val="6D535020"/>
    <w:rsid w:val="70E3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2018-11-15T11:47:00Z</dcterms:created>
  <dc:creator>临江仙</dc:creator>
  <cp:lastModifiedBy>临江仙</cp:lastModifiedBy>
  <dcterms:modified xsi:type="dcterms:W3CDTF">2018-11-15T11:55:08Z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